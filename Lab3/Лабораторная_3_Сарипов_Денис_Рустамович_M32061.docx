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EEB33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CE1CF35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DD6E943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8BF9458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AC81C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CBD9B3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6B87DD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D47E8F9" w14:textId="3084EC6E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3F56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4AC1816E" w14:textId="186F837C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3F56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с томами хранения данных </w:t>
      </w:r>
      <w:r w:rsidR="003F5637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3F5637" w:rsidRPr="003F56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F5637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C8F453B" w14:textId="28E8D076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3F56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3F56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 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5FD455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189EF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F5737C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455C37D6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7DD6D3C5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35873443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1EECC662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766F0A01" w14:textId="77777777" w:rsidR="003F5637" w:rsidRPr="00F05F57" w:rsidRDefault="003F5637" w:rsidP="003F563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573FC19D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F38FB5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F53BDA" wp14:editId="6E05D529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CED44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8733BA" w14:textId="77777777" w:rsidR="00921B33" w:rsidRDefault="00921B33"/>
    <w:p w14:paraId="34D8414F" w14:textId="77777777" w:rsidR="00B77013" w:rsidRDefault="00B77013"/>
    <w:p w14:paraId="674E4C43" w14:textId="77777777" w:rsidR="00B77013" w:rsidRDefault="00B77013"/>
    <w:p w14:paraId="41D09B01" w14:textId="77777777" w:rsidR="00B77013" w:rsidRDefault="00B77013"/>
    <w:p w14:paraId="7AD74815" w14:textId="77777777" w:rsidR="009268A6" w:rsidRPr="009268A6" w:rsidRDefault="009268A6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sectPr w:rsidR="009268A6" w:rsidRPr="0092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37"/>
    <w:rsid w:val="0005300E"/>
    <w:rsid w:val="00072F88"/>
    <w:rsid w:val="0011012A"/>
    <w:rsid w:val="00155F13"/>
    <w:rsid w:val="0036066E"/>
    <w:rsid w:val="003F5637"/>
    <w:rsid w:val="004A627C"/>
    <w:rsid w:val="005A0F0C"/>
    <w:rsid w:val="006C3E7F"/>
    <w:rsid w:val="007B7677"/>
    <w:rsid w:val="008039EF"/>
    <w:rsid w:val="008B1D9A"/>
    <w:rsid w:val="00921B33"/>
    <w:rsid w:val="009268A6"/>
    <w:rsid w:val="00B77013"/>
    <w:rsid w:val="00B83CEE"/>
    <w:rsid w:val="00CB1D2B"/>
    <w:rsid w:val="00D84F64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6223"/>
  <w15:chartTrackingRefBased/>
  <w15:docId w15:val="{86545DFC-4977-9A4A-8E79-E42F9577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1</cp:revision>
  <dcterms:created xsi:type="dcterms:W3CDTF">2021-04-12T13:34:00Z</dcterms:created>
  <dcterms:modified xsi:type="dcterms:W3CDTF">2021-04-12T13:36:00Z</dcterms:modified>
</cp:coreProperties>
</file>