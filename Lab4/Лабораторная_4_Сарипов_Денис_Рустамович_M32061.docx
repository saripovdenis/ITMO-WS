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B157A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C03AA6F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3AE383E" w14:textId="77777777" w:rsidR="00B83CEE" w:rsidRDefault="00B83CEE" w:rsidP="00B83CEE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DB08D26" w14:textId="77777777" w:rsidR="00B83CEE" w:rsidRDefault="00B83CEE" w:rsidP="00B83CEE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23B07D" w14:textId="77777777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68266" w14:textId="77777777" w:rsidR="00B83CEE" w:rsidRDefault="00B83CEE" w:rsidP="00B83CEE">
      <w:pPr>
        <w:spacing w:before="240"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357ED6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E4FB448" w14:textId="0CC74AAC" w:rsidR="00B83CEE" w:rsidRPr="000A3298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0A3298" w:rsidRPr="000A329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</w:p>
    <w:p w14:paraId="22C3EE26" w14:textId="24103EE1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r w:rsidR="000A329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Работа со средствами мониторинга и диагностики в </w:t>
      </w:r>
      <w:r w:rsidR="000A3298"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5193DFED" w14:textId="0A80389A" w:rsidR="00B83CEE" w:rsidRDefault="00B83CEE" w:rsidP="00B83CE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 w:rsidR="000A329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Администрирование ОС </w:t>
      </w:r>
      <w:r w:rsidR="000A32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Windows</w:t>
      </w:r>
      <w:r w:rsidR="000A3298" w:rsidRPr="000A329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0A329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Server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10262D0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9585A0" w14:textId="77777777" w:rsidR="00B83CEE" w:rsidRDefault="00B83CEE" w:rsidP="00B83CEE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343094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Авторы:</w:t>
      </w:r>
    </w:p>
    <w:p w14:paraId="1F38755C" w14:textId="1EF89E6B" w:rsidR="00B83CEE" w:rsidRDefault="00D84F64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Сарипов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Денис Рустамович</w:t>
      </w:r>
    </w:p>
    <w:p w14:paraId="42E240D8" w14:textId="7B68415C" w:rsidR="00C71812" w:rsidRPr="00D84F64" w:rsidRDefault="00C71812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Золотарёва Анастасия Кирилловна</w:t>
      </w:r>
    </w:p>
    <w:p w14:paraId="53FB0ADC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ИТиП</w:t>
      </w:r>
      <w:proofErr w:type="spellEnd"/>
    </w:p>
    <w:p w14:paraId="60DC7BDA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Группа: </w:t>
      </w:r>
      <w:r>
        <w:rPr>
          <w:rFonts w:ascii="Times New Roman" w:eastAsia="Times New Roman" w:hAnsi="Times New Roman" w:cs="Times New Roman"/>
          <w:sz w:val="24"/>
          <w:szCs w:val="24"/>
        </w:rPr>
        <w:t>M3206</w:t>
      </w:r>
    </w:p>
    <w:p w14:paraId="0588438C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Преподаватель:</w:t>
      </w:r>
    </w:p>
    <w:p w14:paraId="740811DB" w14:textId="77777777" w:rsidR="000A3298" w:rsidRPr="00F05F57" w:rsidRDefault="000A3298" w:rsidP="000A3298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Береснеев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Артём Дмитриевич</w:t>
      </w:r>
    </w:p>
    <w:p w14:paraId="66D6AC4E" w14:textId="77777777" w:rsidR="00B83CEE" w:rsidRDefault="00B83CEE" w:rsidP="00B83CEE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49D21BF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1C7E58A" wp14:editId="1CBDC81C">
            <wp:extent cx="1877850" cy="127787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7850" cy="12778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48E6E" w14:textId="77777777" w:rsidR="00B83CEE" w:rsidRDefault="00B83CEE" w:rsidP="00B83CEE">
      <w:pPr>
        <w:spacing w:before="120" w:line="288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78D6F9" w14:textId="77777777" w:rsidR="00921B33" w:rsidRDefault="00921B33"/>
    <w:p w14:paraId="1ADBCD1A" w14:textId="77777777" w:rsidR="00B77013" w:rsidRDefault="00B77013"/>
    <w:p w14:paraId="7D580C39" w14:textId="77777777" w:rsidR="00B77013" w:rsidRDefault="00B77013"/>
    <w:p w14:paraId="35D9E63C" w14:textId="77777777" w:rsidR="00B77013" w:rsidRDefault="00B77013"/>
    <w:p w14:paraId="105EC5B7" w14:textId="77777777" w:rsidR="009D4934" w:rsidRPr="005425EE" w:rsidRDefault="009268A6" w:rsidP="009D4934">
      <w:pPr>
        <w:pStyle w:val="a6"/>
        <w:shd w:val="clear" w:color="auto" w:fill="FFFFFF"/>
      </w:pPr>
      <w:r w:rsidRPr="005425EE">
        <w:t xml:space="preserve"> </w:t>
      </w:r>
      <w:r w:rsidR="009D4934" w:rsidRPr="005425EE">
        <w:t>Ход работы:</w:t>
      </w:r>
      <w:r w:rsidR="009D4934" w:rsidRPr="005425EE">
        <w:br/>
        <w:t xml:space="preserve">1.1 </w:t>
      </w:r>
      <w:r w:rsidR="009D4934" w:rsidRPr="005425EE">
        <w:t xml:space="preserve">Напишите скрипт, </w:t>
      </w:r>
      <w:proofErr w:type="spellStart"/>
      <w:r w:rsidR="009D4934" w:rsidRPr="005425EE">
        <w:t>которыи</w:t>
      </w:r>
      <w:proofErr w:type="spellEnd"/>
      <w:r w:rsidR="009D4934" w:rsidRPr="005425EE">
        <w:t>̆ создает Журнал Работы с именем «</w:t>
      </w:r>
      <w:proofErr w:type="spellStart"/>
      <w:r w:rsidR="009D4934" w:rsidRPr="005425EE">
        <w:t>ProcessMonitoringLog</w:t>
      </w:r>
      <w:proofErr w:type="spellEnd"/>
      <w:r w:rsidR="009D4934" w:rsidRPr="005425EE">
        <w:t xml:space="preserve">». Если журнал существует, то выводится сообщение об этом. </w:t>
      </w:r>
    </w:p>
    <w:p w14:paraId="03626BA2" w14:textId="39373C63" w:rsidR="009268A6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B2B723" wp14:editId="5D76FF91">
            <wp:extent cx="5940425" cy="273113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CD38" w14:textId="77777777" w:rsidR="009D4934" w:rsidRPr="005425EE" w:rsidRDefault="009D4934" w:rsidP="009D4934">
      <w:pPr>
        <w:pStyle w:val="a6"/>
        <w:shd w:val="clear" w:color="auto" w:fill="FFFFFF"/>
      </w:pPr>
      <w:r w:rsidRPr="005425EE">
        <w:t>1.</w:t>
      </w:r>
      <w:proofErr w:type="gramStart"/>
      <w:r w:rsidRPr="005425EE">
        <w:t>2</w:t>
      </w:r>
      <w:r w:rsidRPr="005425EE">
        <w:rPr>
          <w:lang w:val="en-US"/>
        </w:rPr>
        <w:t>a</w:t>
      </w:r>
      <w:proofErr w:type="gramEnd"/>
      <w:r w:rsidRPr="005425EE">
        <w:t xml:space="preserve"> </w:t>
      </w:r>
      <w:r w:rsidRPr="005425EE">
        <w:t xml:space="preserve">Напишите скрипт на </w:t>
      </w:r>
      <w:proofErr w:type="spellStart"/>
      <w:r w:rsidRPr="005425EE">
        <w:t>PowerShell</w:t>
      </w:r>
      <w:proofErr w:type="spellEnd"/>
      <w:r w:rsidRPr="005425EE">
        <w:t xml:space="preserve">, </w:t>
      </w:r>
      <w:proofErr w:type="spellStart"/>
      <w:r w:rsidRPr="005425EE">
        <w:t>которыи</w:t>
      </w:r>
      <w:proofErr w:type="spellEnd"/>
      <w:r w:rsidRPr="005425EE">
        <w:t xml:space="preserve">̆: </w:t>
      </w:r>
    </w:p>
    <w:p w14:paraId="0163EC4C" w14:textId="796BC7D3" w:rsidR="009D4934" w:rsidRPr="005425EE" w:rsidRDefault="009D4934" w:rsidP="009D4934">
      <w:pPr>
        <w:pStyle w:val="a6"/>
        <w:shd w:val="clear" w:color="auto" w:fill="FFFFFF"/>
      </w:pPr>
      <w:r w:rsidRPr="005425EE">
        <w:t xml:space="preserve">при запуске выводит список запущенных процессов (PID, Имя процесса, Путь к исполняемому </w:t>
      </w:r>
      <w:proofErr w:type="spellStart"/>
      <w:r w:rsidRPr="005425EE">
        <w:t>файлу</w:t>
      </w:r>
      <w:proofErr w:type="spellEnd"/>
      <w:r w:rsidRPr="005425EE">
        <w:t xml:space="preserve">, Пользователь процесса, Утилизация CPU, Занимаемая память, Время Получения данных). </w:t>
      </w:r>
    </w:p>
    <w:p w14:paraId="36DDD061" w14:textId="77777777" w:rsidR="009D4934" w:rsidRPr="005425EE" w:rsidRDefault="009D4934" w:rsidP="009D4934">
      <w:pPr>
        <w:pStyle w:val="a6"/>
        <w:shd w:val="clear" w:color="auto" w:fill="FFFFFF"/>
      </w:pPr>
    </w:p>
    <w:p w14:paraId="17146C39" w14:textId="137406F9" w:rsidR="009D4934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9C117B5" wp14:editId="5D976113">
            <wp:extent cx="5940425" cy="2535555"/>
            <wp:effectExtent l="0" t="0" r="3175" b="444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96BD" w14:textId="77777777" w:rsidR="009D4934" w:rsidRPr="005425EE" w:rsidRDefault="009D4934" w:rsidP="009D4934">
      <w:pPr>
        <w:pStyle w:val="a6"/>
        <w:shd w:val="clear" w:color="auto" w:fill="FFFFFF"/>
      </w:pPr>
      <w:r w:rsidRPr="005425EE">
        <w:t>1.</w:t>
      </w:r>
      <w:proofErr w:type="gramStart"/>
      <w:r w:rsidRPr="005425EE">
        <w:t>2</w:t>
      </w:r>
      <w:r w:rsidRPr="005425EE">
        <w:rPr>
          <w:lang w:val="en-US"/>
        </w:rPr>
        <w:t>b</w:t>
      </w:r>
      <w:r w:rsidRPr="005425EE">
        <w:t xml:space="preserve"> </w:t>
      </w:r>
      <w:r w:rsidRPr="005425EE">
        <w:t>Записывает</w:t>
      </w:r>
      <w:proofErr w:type="gramEnd"/>
      <w:r w:rsidRPr="005425EE">
        <w:t xml:space="preserve"> эти данные в CSV </w:t>
      </w:r>
      <w:proofErr w:type="spellStart"/>
      <w:r w:rsidRPr="005425EE">
        <w:t>файл</w:t>
      </w:r>
      <w:proofErr w:type="spellEnd"/>
    </w:p>
    <w:p w14:paraId="06C2A18B" w14:textId="67C18F0C" w:rsidR="009D4934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B3601F0" wp14:editId="5E93D0E3">
            <wp:extent cx="5940425" cy="2853690"/>
            <wp:effectExtent l="0" t="0" r="3175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FBC" w14:textId="77777777" w:rsidR="009D4934" w:rsidRPr="005425EE" w:rsidRDefault="009D4934" w:rsidP="009D4934">
      <w:pPr>
        <w:pStyle w:val="a6"/>
        <w:shd w:val="clear" w:color="auto" w:fill="FFFFFF"/>
      </w:pPr>
      <w:r w:rsidRPr="005425EE">
        <w:t>1.</w:t>
      </w:r>
      <w:proofErr w:type="gramStart"/>
      <w:r w:rsidRPr="005425EE">
        <w:t>2</w:t>
      </w:r>
      <w:r w:rsidRPr="005425EE">
        <w:rPr>
          <w:lang w:val="en-US"/>
        </w:rPr>
        <w:t>c</w:t>
      </w:r>
      <w:proofErr w:type="gramEnd"/>
      <w:r w:rsidRPr="005425EE">
        <w:t xml:space="preserve"> </w:t>
      </w:r>
      <w:r w:rsidRPr="005425EE">
        <w:t xml:space="preserve">При успешном сохранении данных пишет в журнал </w:t>
      </w:r>
      <w:proofErr w:type="spellStart"/>
      <w:r w:rsidRPr="005425EE">
        <w:t>ProcessMonitoringLog</w:t>
      </w:r>
      <w:proofErr w:type="spellEnd"/>
      <w:r w:rsidRPr="005425EE">
        <w:t xml:space="preserve"> сообщение об успехе, при ошибках сохранения – сообщение об ошибке. </w:t>
      </w:r>
    </w:p>
    <w:p w14:paraId="07999F7F" w14:textId="3AF4C706" w:rsidR="009D4934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0514717" wp14:editId="647A17ED">
            <wp:extent cx="5940425" cy="1307465"/>
            <wp:effectExtent l="0" t="0" r="3175" b="63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ABE8" w14:textId="77777777" w:rsidR="009D4934" w:rsidRPr="005425EE" w:rsidRDefault="009D4934" w:rsidP="009D4934">
      <w:pPr>
        <w:pStyle w:val="a6"/>
        <w:shd w:val="clear" w:color="auto" w:fill="FFFFFF"/>
        <w:jc w:val="both"/>
      </w:pPr>
      <w:proofErr w:type="gramStart"/>
      <w:r w:rsidRPr="005425EE">
        <w:t xml:space="preserve">2.1  </w:t>
      </w:r>
      <w:r w:rsidRPr="005425EE">
        <w:t>С</w:t>
      </w:r>
      <w:proofErr w:type="gramEnd"/>
      <w:r w:rsidRPr="005425EE">
        <w:t xml:space="preserve"> помощью </w:t>
      </w:r>
      <w:proofErr w:type="spellStart"/>
      <w:r w:rsidRPr="005425EE">
        <w:t>PowerShell</w:t>
      </w:r>
      <w:proofErr w:type="spellEnd"/>
      <w:r w:rsidRPr="005425EE">
        <w:t xml:space="preserve"> добавьте </w:t>
      </w:r>
      <w:proofErr w:type="spellStart"/>
      <w:r w:rsidRPr="005425EE">
        <w:t>автоматическии</w:t>
      </w:r>
      <w:proofErr w:type="spellEnd"/>
      <w:r w:rsidRPr="005425EE">
        <w:t xml:space="preserve">̆ запуск скрипта из Части 1. п.2 в планировщике заданий </w:t>
      </w:r>
      <w:proofErr w:type="spellStart"/>
      <w:r w:rsidRPr="005425EE">
        <w:t>Windows</w:t>
      </w:r>
      <w:proofErr w:type="spellEnd"/>
      <w:r w:rsidRPr="005425EE">
        <w:t xml:space="preserve"> (</w:t>
      </w:r>
      <w:proofErr w:type="spellStart"/>
      <w:r w:rsidRPr="005425EE">
        <w:t>Task</w:t>
      </w:r>
      <w:proofErr w:type="spellEnd"/>
      <w:r w:rsidRPr="005425EE">
        <w:t xml:space="preserve"> </w:t>
      </w:r>
      <w:proofErr w:type="spellStart"/>
      <w:r w:rsidRPr="005425EE">
        <w:t>Scheduler</w:t>
      </w:r>
      <w:proofErr w:type="spellEnd"/>
      <w:r w:rsidRPr="005425EE">
        <w:t xml:space="preserve">), так чтобы, но запускался каждые 3 минуты, даже тогда, когда питание идет не от батареи или ИБП. </w:t>
      </w:r>
    </w:p>
    <w:p w14:paraId="288A1761" w14:textId="77777777" w:rsidR="009D4934" w:rsidRPr="005425EE" w:rsidRDefault="009D4934" w:rsidP="009D4934">
      <w:pPr>
        <w:pStyle w:val="a6"/>
        <w:shd w:val="clear" w:color="auto" w:fill="FFFFFF"/>
      </w:pPr>
      <w:r w:rsidRPr="005425EE">
        <w:rPr>
          <w:lang w:val="en-US"/>
        </w:rPr>
        <w:t xml:space="preserve">2.2 </w:t>
      </w:r>
      <w:r w:rsidRPr="005425EE">
        <w:t xml:space="preserve">Убедитесь в работоспособности решения. </w:t>
      </w:r>
    </w:p>
    <w:p w14:paraId="5B84088B" w14:textId="644EFA59" w:rsidR="009D4934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25E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42AB852" wp14:editId="6B98E9D1">
            <wp:extent cx="5940425" cy="4541520"/>
            <wp:effectExtent l="0" t="0" r="3175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96E" w14:textId="23FE5D9F" w:rsidR="009D4934" w:rsidRPr="005425EE" w:rsidRDefault="009D4934" w:rsidP="009D4934">
      <w:pPr>
        <w:pStyle w:val="a6"/>
        <w:shd w:val="clear" w:color="auto" w:fill="FFFFFF"/>
      </w:pPr>
      <w:r w:rsidRPr="005425EE">
        <w:rPr>
          <w:lang w:val="en-US"/>
        </w:rPr>
        <w:t xml:space="preserve">3.1 </w:t>
      </w:r>
      <w:r w:rsidRPr="005425EE">
        <w:t xml:space="preserve">Ознакомитесь с журналом событий. </w:t>
      </w:r>
    </w:p>
    <w:p w14:paraId="705A69B6" w14:textId="196BE366" w:rsidR="009D4934" w:rsidRPr="005425EE" w:rsidRDefault="009D4934" w:rsidP="009D4934">
      <w:pPr>
        <w:pStyle w:val="a6"/>
        <w:shd w:val="clear" w:color="auto" w:fill="FFFFFF"/>
      </w:pPr>
      <w:r w:rsidRPr="005425EE">
        <w:t>Ознакомился</w:t>
      </w:r>
    </w:p>
    <w:p w14:paraId="45D659AD" w14:textId="77777777" w:rsidR="009D4934" w:rsidRPr="005425EE" w:rsidRDefault="009D4934" w:rsidP="009D4934">
      <w:pPr>
        <w:pStyle w:val="a6"/>
        <w:shd w:val="clear" w:color="auto" w:fill="FFFFFF"/>
      </w:pPr>
      <w:r w:rsidRPr="005425EE">
        <w:t xml:space="preserve">3.2 </w:t>
      </w:r>
      <w:proofErr w:type="spellStart"/>
      <w:r w:rsidRPr="005425EE">
        <w:t>Создайте</w:t>
      </w:r>
      <w:proofErr w:type="spellEnd"/>
      <w:r w:rsidRPr="005425EE">
        <w:t xml:space="preserve"> настраиваемое представление журнала, </w:t>
      </w:r>
    </w:p>
    <w:p w14:paraId="355743F9" w14:textId="384620C4" w:rsidR="009D4934" w:rsidRPr="009D4934" w:rsidRDefault="009D4934" w:rsidP="009D49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49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позволяющее увидеть все неудачные попытки входа в ОС под именем Администратора. </w:t>
      </w:r>
    </w:p>
    <w:p w14:paraId="5AFF8390" w14:textId="6FD778E7" w:rsidR="009D4934" w:rsidRPr="005425EE" w:rsidRDefault="009D4934" w:rsidP="009D4934">
      <w:pPr>
        <w:pStyle w:val="a6"/>
        <w:shd w:val="clear" w:color="auto" w:fill="FFFFFF"/>
      </w:pPr>
    </w:p>
    <w:p w14:paraId="44E71940" w14:textId="29240133" w:rsidR="009D4934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7E22D9E2" wp14:editId="1BDDDAEA">
            <wp:extent cx="5283200" cy="528320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D239" w14:textId="5211956C" w:rsidR="009D4934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944142B" w14:textId="2AB92115" w:rsidR="009D4934" w:rsidRPr="009D4934" w:rsidRDefault="009D4934" w:rsidP="009D4934">
      <w:pPr>
        <w:pStyle w:val="a6"/>
        <w:shd w:val="clear" w:color="auto" w:fill="FFFFFF"/>
      </w:pPr>
      <w:r w:rsidRPr="005425EE">
        <w:t>3.</w:t>
      </w:r>
      <w:proofErr w:type="gramStart"/>
      <w:r w:rsidRPr="005425EE">
        <w:t>3</w:t>
      </w:r>
      <w:r w:rsidRPr="005425EE">
        <w:rPr>
          <w:lang w:val="en-US"/>
        </w:rPr>
        <w:t>a</w:t>
      </w:r>
      <w:r w:rsidRPr="005425EE">
        <w:t xml:space="preserve"> </w:t>
      </w:r>
      <w:r w:rsidRPr="005425EE">
        <w:t>С</w:t>
      </w:r>
      <w:proofErr w:type="gramEnd"/>
      <w:r w:rsidRPr="005425EE">
        <w:t xml:space="preserve"> помощью </w:t>
      </w:r>
      <w:proofErr w:type="spellStart"/>
      <w:r w:rsidRPr="005425EE">
        <w:t>PowerShell</w:t>
      </w:r>
      <w:proofErr w:type="spellEnd"/>
      <w:r w:rsidRPr="005425EE">
        <w:t xml:space="preserve"> напишите скрипт, </w:t>
      </w:r>
      <w:proofErr w:type="spellStart"/>
      <w:r w:rsidRPr="005425EE">
        <w:t>которыи</w:t>
      </w:r>
      <w:proofErr w:type="spellEnd"/>
      <w:r w:rsidRPr="005425EE">
        <w:t xml:space="preserve">̆ выводит в </w:t>
      </w:r>
      <w:proofErr w:type="spellStart"/>
      <w:r w:rsidRPr="009D4934">
        <w:t>текстовыи</w:t>
      </w:r>
      <w:proofErr w:type="spellEnd"/>
      <w:r w:rsidRPr="009D4934">
        <w:t xml:space="preserve">̆ </w:t>
      </w:r>
      <w:proofErr w:type="spellStart"/>
      <w:r w:rsidRPr="009D4934">
        <w:t>файл</w:t>
      </w:r>
      <w:proofErr w:type="spellEnd"/>
      <w:r w:rsidRPr="009D4934">
        <w:t xml:space="preserve">: </w:t>
      </w:r>
    </w:p>
    <w:p w14:paraId="53C6A244" w14:textId="1B36DBCD" w:rsidR="009D4934" w:rsidRPr="005425EE" w:rsidRDefault="009D4934" w:rsidP="009D49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D493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время последних 10 включений компьютера, </w:t>
      </w:r>
    </w:p>
    <w:p w14:paraId="229B11A7" w14:textId="408BFAAC" w:rsidR="009D4934" w:rsidRPr="005425EE" w:rsidRDefault="009D4934" w:rsidP="009D49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C56CC7E" wp14:editId="6C096C48">
            <wp:extent cx="5940425" cy="944245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8F62" w14:textId="1656E580" w:rsidR="009D4934" w:rsidRPr="009D4934" w:rsidRDefault="009D4934" w:rsidP="009D4934">
      <w:pPr>
        <w:pStyle w:val="a6"/>
        <w:shd w:val="clear" w:color="auto" w:fill="FFFFFF"/>
      </w:pPr>
      <w:r w:rsidRPr="005425EE">
        <w:t>3.3</w:t>
      </w:r>
      <w:r w:rsidRPr="005425EE">
        <w:rPr>
          <w:lang w:val="en-US"/>
        </w:rPr>
        <w:t>b</w:t>
      </w:r>
      <w:r w:rsidRPr="005425EE">
        <w:t xml:space="preserve"> </w:t>
      </w:r>
      <w:r w:rsidRPr="005425EE">
        <w:t xml:space="preserve">время 5 последних установок пакетов обновлений с </w:t>
      </w:r>
      <w:r w:rsidRPr="009D4934">
        <w:t xml:space="preserve">указанием названий обновлений (например KB1299393), </w:t>
      </w:r>
    </w:p>
    <w:p w14:paraId="551C5D58" w14:textId="5481F067" w:rsidR="009D4934" w:rsidRPr="005425EE" w:rsidRDefault="009D4934" w:rsidP="009D49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B447B79" wp14:editId="7449F67C">
            <wp:extent cx="5940425" cy="33147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DBAB" w14:textId="735921F5" w:rsidR="009D4934" w:rsidRPr="009D4934" w:rsidRDefault="009D4934" w:rsidP="009D4934">
      <w:pPr>
        <w:pStyle w:val="a6"/>
        <w:shd w:val="clear" w:color="auto" w:fill="FFFFFF"/>
      </w:pPr>
      <w:r w:rsidRPr="005425EE">
        <w:t>3.3</w:t>
      </w:r>
      <w:r w:rsidRPr="005425EE">
        <w:rPr>
          <w:lang w:val="en-US"/>
        </w:rPr>
        <w:t>c</w:t>
      </w:r>
      <w:r w:rsidRPr="005425EE">
        <w:t xml:space="preserve"> </w:t>
      </w:r>
      <w:r w:rsidRPr="005425EE">
        <w:t xml:space="preserve">количество ошибок и количество предупреждений за </w:t>
      </w:r>
      <w:r w:rsidRPr="009D4934">
        <w:t xml:space="preserve">последние 24 часа. </w:t>
      </w:r>
    </w:p>
    <w:p w14:paraId="17F074EA" w14:textId="0273BC75" w:rsidR="009D4934" w:rsidRPr="005425EE" w:rsidRDefault="009D4934" w:rsidP="009D49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425EE"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0FC02173" wp14:editId="178A25BD">
            <wp:extent cx="5940425" cy="549275"/>
            <wp:effectExtent l="0" t="0" r="3175" b="0"/>
            <wp:docPr id="10" name="Рисунок 10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09D3" w14:textId="31BE28FD" w:rsidR="00CC5FDE" w:rsidRPr="005425EE" w:rsidRDefault="00CC5FDE" w:rsidP="00CC5FDE">
      <w:pPr>
        <w:pStyle w:val="a6"/>
        <w:shd w:val="clear" w:color="auto" w:fill="FFFFFF"/>
      </w:pPr>
      <w:r w:rsidRPr="005425EE">
        <w:t xml:space="preserve">4.1 </w:t>
      </w:r>
      <w:r w:rsidRPr="005425EE">
        <w:t xml:space="preserve">создать в программе </w:t>
      </w:r>
      <w:proofErr w:type="spellStart"/>
      <w:r w:rsidRPr="005425EE">
        <w:t>Performance</w:t>
      </w:r>
      <w:proofErr w:type="spellEnd"/>
      <w:r w:rsidRPr="005425EE">
        <w:t xml:space="preserve"> </w:t>
      </w:r>
      <w:proofErr w:type="spellStart"/>
      <w:r w:rsidRPr="005425EE">
        <w:t>Monitor</w:t>
      </w:r>
      <w:proofErr w:type="spellEnd"/>
      <w:r w:rsidRPr="005425EE">
        <w:t xml:space="preserve"> Группу Сборщиков </w:t>
      </w:r>
    </w:p>
    <w:p w14:paraId="257E9E2C" w14:textId="77777777" w:rsidR="00CC5FDE" w:rsidRPr="005425EE" w:rsidRDefault="00CC5FDE" w:rsidP="00CC5FDE">
      <w:pPr>
        <w:pStyle w:val="a6"/>
        <w:shd w:val="clear" w:color="auto" w:fill="FFFFFF"/>
      </w:pPr>
      <w:r w:rsidRPr="005425EE">
        <w:t>Данных, которая будет содержать:</w:t>
      </w:r>
      <w:r w:rsidRPr="005425EE">
        <w:br/>
        <w:t xml:space="preserve">a. Счетчик Производительности записи которого позволят </w:t>
      </w:r>
    </w:p>
    <w:p w14:paraId="0586D282" w14:textId="77777777" w:rsidR="00CC5FDE" w:rsidRPr="005425EE" w:rsidRDefault="00CC5FDE" w:rsidP="00CC5FDE">
      <w:pPr>
        <w:pStyle w:val="a6"/>
        <w:shd w:val="clear" w:color="auto" w:fill="FFFFFF"/>
      </w:pPr>
      <w:r w:rsidRPr="005425EE">
        <w:t xml:space="preserve">сравнить загрузку аппаратного обеспечения платформы. Счетчики для этого следует выбрать самостоятельно, но они должны отражать использование памяти, </w:t>
      </w:r>
      <w:proofErr w:type="spellStart"/>
      <w:r w:rsidRPr="005425EE">
        <w:t>дисковои</w:t>
      </w:r>
      <w:proofErr w:type="spellEnd"/>
      <w:r w:rsidRPr="005425EE">
        <w:t xml:space="preserve">̆ подсистемы, процессора и сети. </w:t>
      </w:r>
    </w:p>
    <w:p w14:paraId="20467482" w14:textId="673740E2" w:rsidR="00CC5FDE" w:rsidRPr="005425EE" w:rsidRDefault="00CC5FDE" w:rsidP="00CC5FDE">
      <w:pPr>
        <w:pStyle w:val="a6"/>
        <w:shd w:val="clear" w:color="auto" w:fill="FFFFFF"/>
      </w:pPr>
      <w:r w:rsidRPr="005425EE">
        <w:t xml:space="preserve">b. Периодичность журнала установить в 5 секунд. </w:t>
      </w:r>
    </w:p>
    <w:p w14:paraId="4DC1092C" w14:textId="25F0CBBC" w:rsidR="00CC5FDE" w:rsidRPr="005425EE" w:rsidRDefault="00CC5FDE" w:rsidP="00CC5FDE">
      <w:pPr>
        <w:pStyle w:val="a6"/>
        <w:shd w:val="clear" w:color="auto" w:fill="FFFFFF"/>
      </w:pPr>
      <w:r w:rsidRPr="005425EE">
        <w:rPr>
          <w:noProof/>
        </w:rPr>
        <w:drawing>
          <wp:inline distT="0" distB="0" distL="0" distR="0" wp14:anchorId="537DD3C9" wp14:editId="3A428B8F">
            <wp:extent cx="5257800" cy="422910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4F5" w14:textId="77777777" w:rsidR="00CC5FDE" w:rsidRPr="005425EE" w:rsidRDefault="00CC5FDE" w:rsidP="00CC5FDE">
      <w:pPr>
        <w:pStyle w:val="a6"/>
        <w:shd w:val="clear" w:color="auto" w:fill="FFFFFF"/>
      </w:pPr>
      <w:r w:rsidRPr="005425EE">
        <w:t>4.1</w:t>
      </w:r>
      <w:r w:rsidRPr="005425EE">
        <w:rPr>
          <w:lang w:val="en-US"/>
        </w:rPr>
        <w:t>c</w:t>
      </w:r>
      <w:r w:rsidRPr="005425EE">
        <w:t xml:space="preserve"> </w:t>
      </w:r>
      <w:r w:rsidRPr="005425EE">
        <w:t xml:space="preserve">Сборщик данных отслеживания событий, </w:t>
      </w:r>
      <w:proofErr w:type="spellStart"/>
      <w:r w:rsidRPr="005425EE">
        <w:t>фиксирующии</w:t>
      </w:r>
      <w:proofErr w:type="spellEnd"/>
      <w:r w:rsidRPr="005425EE">
        <w:t xml:space="preserve">̆ события ядра </w:t>
      </w:r>
      <w:proofErr w:type="spellStart"/>
      <w:r w:rsidRPr="005425EE">
        <w:t>Windows</w:t>
      </w:r>
      <w:proofErr w:type="spellEnd"/>
      <w:r w:rsidRPr="005425EE">
        <w:t xml:space="preserve">. </w:t>
      </w:r>
    </w:p>
    <w:p w14:paraId="21C4BC85" w14:textId="4C0AEBEA" w:rsidR="00CC5FDE" w:rsidRPr="005425EE" w:rsidRDefault="00CC5FDE" w:rsidP="00CC5FDE">
      <w:pPr>
        <w:pStyle w:val="a6"/>
        <w:shd w:val="clear" w:color="auto" w:fill="FFFFFF"/>
      </w:pPr>
      <w:r w:rsidRPr="005425EE">
        <w:rPr>
          <w:noProof/>
        </w:rPr>
        <w:lastRenderedPageBreak/>
        <w:drawing>
          <wp:inline distT="0" distB="0" distL="0" distR="0" wp14:anchorId="52843F54" wp14:editId="2B0DD0AB">
            <wp:extent cx="5194300" cy="4025900"/>
            <wp:effectExtent l="0" t="0" r="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47E6" w14:textId="7F310865" w:rsidR="00CC5FDE" w:rsidRPr="005425EE" w:rsidRDefault="00CC5FDE" w:rsidP="00CC5FDE">
      <w:pPr>
        <w:pStyle w:val="a6"/>
        <w:shd w:val="clear" w:color="auto" w:fill="FFFFFF"/>
        <w:rPr>
          <w:lang w:val="en-US"/>
        </w:rPr>
      </w:pPr>
      <w:r w:rsidRPr="005425EE">
        <w:rPr>
          <w:lang w:val="en-US"/>
        </w:rPr>
        <w:t>4.2 before:</w:t>
      </w:r>
    </w:p>
    <w:p w14:paraId="171C1383" w14:textId="0AD456D4" w:rsidR="00CC5FDE" w:rsidRPr="005425EE" w:rsidRDefault="00CC5FDE" w:rsidP="00CC5FDE">
      <w:pPr>
        <w:pStyle w:val="a6"/>
        <w:shd w:val="clear" w:color="auto" w:fill="FFFFFF"/>
        <w:rPr>
          <w:lang w:val="en-US"/>
        </w:rPr>
      </w:pPr>
      <w:r w:rsidRPr="005425EE">
        <w:rPr>
          <w:noProof/>
          <w:lang w:val="en-US"/>
        </w:rPr>
        <w:drawing>
          <wp:inline distT="0" distB="0" distL="0" distR="0" wp14:anchorId="7A29F3FC" wp14:editId="66E2188A">
            <wp:extent cx="5940425" cy="4286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DB0" w14:textId="38E9C0FD" w:rsidR="00CC5FDE" w:rsidRPr="005425EE" w:rsidRDefault="00CC5FDE" w:rsidP="00CC5FDE">
      <w:pPr>
        <w:pStyle w:val="a6"/>
        <w:shd w:val="clear" w:color="auto" w:fill="FFFFFF"/>
        <w:rPr>
          <w:lang w:val="en-US"/>
        </w:rPr>
      </w:pPr>
    </w:p>
    <w:p w14:paraId="7A9D86AB" w14:textId="268FB3F5" w:rsidR="00CC5FDE" w:rsidRPr="005425EE" w:rsidRDefault="00CC5FDE" w:rsidP="00CC5FDE">
      <w:pPr>
        <w:pStyle w:val="a6"/>
        <w:shd w:val="clear" w:color="auto" w:fill="FFFFFF"/>
        <w:rPr>
          <w:lang w:val="en-US"/>
        </w:rPr>
      </w:pPr>
      <w:r w:rsidRPr="005425EE">
        <w:rPr>
          <w:lang w:val="en-US"/>
        </w:rPr>
        <w:lastRenderedPageBreak/>
        <w:t>4.2 after:</w:t>
      </w:r>
    </w:p>
    <w:p w14:paraId="71F7827C" w14:textId="0E93EC00" w:rsidR="00CC5FDE" w:rsidRPr="005425EE" w:rsidRDefault="00CC5FDE" w:rsidP="00CC5FDE">
      <w:pPr>
        <w:pStyle w:val="a6"/>
        <w:shd w:val="clear" w:color="auto" w:fill="FFFFFF"/>
        <w:rPr>
          <w:lang w:val="en-US"/>
        </w:rPr>
      </w:pPr>
      <w:r w:rsidRPr="005425EE">
        <w:rPr>
          <w:noProof/>
          <w:lang w:val="en-US"/>
        </w:rPr>
        <w:drawing>
          <wp:inline distT="0" distB="0" distL="0" distR="0" wp14:anchorId="2959FBD8" wp14:editId="3C6F22B9">
            <wp:extent cx="5940425" cy="41884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745B" w14:textId="77777777" w:rsidR="00CC5FDE" w:rsidRPr="005425EE" w:rsidRDefault="00CC5FDE" w:rsidP="00CC5FDE">
      <w:pPr>
        <w:pStyle w:val="a6"/>
        <w:shd w:val="clear" w:color="auto" w:fill="FFFFFF"/>
      </w:pPr>
      <w:r w:rsidRPr="005425EE">
        <w:t xml:space="preserve">4.3 </w:t>
      </w:r>
      <w:r w:rsidRPr="005425EE">
        <w:t xml:space="preserve">С помощью механизма отчетов </w:t>
      </w:r>
      <w:proofErr w:type="spellStart"/>
      <w:r w:rsidRPr="005425EE">
        <w:t>дайте</w:t>
      </w:r>
      <w:proofErr w:type="spellEnd"/>
      <w:r w:rsidRPr="005425EE">
        <w:t xml:space="preserve"> </w:t>
      </w:r>
      <w:proofErr w:type="spellStart"/>
      <w:r w:rsidRPr="005425EE">
        <w:t>первичныи</w:t>
      </w:r>
      <w:proofErr w:type="spellEnd"/>
      <w:r w:rsidRPr="005425EE">
        <w:t xml:space="preserve">̆ анализ загрузки в обоих случаях. </w:t>
      </w:r>
    </w:p>
    <w:p w14:paraId="5BD178D7" w14:textId="60114CBB" w:rsidR="00CC5FDE" w:rsidRPr="005425EE" w:rsidRDefault="00CC5FDE" w:rsidP="00CC5FDE">
      <w:pPr>
        <w:pStyle w:val="a6"/>
        <w:shd w:val="clear" w:color="auto" w:fill="FFFFFF"/>
      </w:pPr>
      <w:r w:rsidRPr="005425EE">
        <w:t>С помощью механизма отчётов видим, что нагрузка на систему увеличилась.</w:t>
      </w:r>
    </w:p>
    <w:p w14:paraId="44E5F04E" w14:textId="01A7B855" w:rsidR="00CC5FDE" w:rsidRPr="005425EE" w:rsidRDefault="00CC5FDE" w:rsidP="00CC5FDE">
      <w:pPr>
        <w:pStyle w:val="a6"/>
        <w:shd w:val="clear" w:color="auto" w:fill="FFFFFF"/>
      </w:pPr>
      <w:r w:rsidRPr="005425EE">
        <w:t xml:space="preserve">5.1 </w:t>
      </w:r>
      <w:r w:rsidRPr="005425EE">
        <w:t xml:space="preserve">Добавьте в виртуальную машину еще один </w:t>
      </w:r>
      <w:proofErr w:type="spellStart"/>
      <w:r w:rsidRPr="005425EE">
        <w:t>жесткии</w:t>
      </w:r>
      <w:proofErr w:type="spellEnd"/>
      <w:r w:rsidRPr="005425EE">
        <w:t xml:space="preserve">̆ диск объемом 200 Мб. Включите виртуальную машину и </w:t>
      </w:r>
      <w:proofErr w:type="spellStart"/>
      <w:r w:rsidRPr="005425EE">
        <w:t>создайте</w:t>
      </w:r>
      <w:proofErr w:type="spellEnd"/>
      <w:r w:rsidRPr="005425EE">
        <w:t xml:space="preserve"> на новом диске раздел. </w:t>
      </w:r>
    </w:p>
    <w:p w14:paraId="1A575372" w14:textId="36958B21" w:rsidR="00CC5FDE" w:rsidRPr="005425EE" w:rsidRDefault="00CC5FDE" w:rsidP="00CC5FDE">
      <w:pPr>
        <w:pStyle w:val="a6"/>
        <w:shd w:val="clear" w:color="auto" w:fill="FFFFFF"/>
      </w:pPr>
      <w:r w:rsidRPr="005425EE">
        <w:rPr>
          <w:noProof/>
        </w:rPr>
        <w:drawing>
          <wp:inline distT="0" distB="0" distL="0" distR="0" wp14:anchorId="3788FA77" wp14:editId="42F470BB">
            <wp:extent cx="5130800" cy="1079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767" w14:textId="77777777" w:rsidR="00CC5FDE" w:rsidRPr="005425EE" w:rsidRDefault="00CC5FDE" w:rsidP="00CC5FDE">
      <w:pPr>
        <w:pStyle w:val="a6"/>
        <w:shd w:val="clear" w:color="auto" w:fill="FFFFFF"/>
      </w:pPr>
      <w:r w:rsidRPr="005425EE">
        <w:t xml:space="preserve">5.2 </w:t>
      </w:r>
      <w:proofErr w:type="spellStart"/>
      <w:r w:rsidRPr="005425EE">
        <w:t>Создайте</w:t>
      </w:r>
      <w:proofErr w:type="spellEnd"/>
      <w:r w:rsidRPr="005425EE">
        <w:t xml:space="preserve"> скрипит, </w:t>
      </w:r>
      <w:proofErr w:type="spellStart"/>
      <w:r w:rsidRPr="005425EE">
        <w:t>которыи</w:t>
      </w:r>
      <w:proofErr w:type="spellEnd"/>
      <w:r w:rsidRPr="005425EE">
        <w:t xml:space="preserve">̆ постепенно заполняет </w:t>
      </w:r>
      <w:proofErr w:type="spellStart"/>
      <w:r w:rsidRPr="005425EE">
        <w:t>новыи</w:t>
      </w:r>
      <w:proofErr w:type="spellEnd"/>
      <w:r w:rsidRPr="005425EE">
        <w:t xml:space="preserve">̆ </w:t>
      </w:r>
      <w:proofErr w:type="spellStart"/>
      <w:r w:rsidRPr="005425EE">
        <w:t>логическии</w:t>
      </w:r>
      <w:proofErr w:type="spellEnd"/>
      <w:r w:rsidRPr="005425EE">
        <w:t xml:space="preserve">̆ диск </w:t>
      </w:r>
      <w:proofErr w:type="spellStart"/>
      <w:r w:rsidRPr="005425EE">
        <w:t>файлами</w:t>
      </w:r>
      <w:proofErr w:type="spellEnd"/>
      <w:r w:rsidRPr="005425EE">
        <w:t xml:space="preserve"> размером до 1 Мб. </w:t>
      </w:r>
    </w:p>
    <w:p w14:paraId="2207389F" w14:textId="3A82E0D9" w:rsidR="00CC5FDE" w:rsidRPr="005425EE" w:rsidRDefault="00CC5FDE" w:rsidP="00CC5FDE">
      <w:pPr>
        <w:pStyle w:val="a6"/>
        <w:shd w:val="clear" w:color="auto" w:fill="FFFFFF"/>
      </w:pPr>
      <w:r w:rsidRPr="005425EE">
        <w:rPr>
          <w:noProof/>
        </w:rPr>
        <w:lastRenderedPageBreak/>
        <w:drawing>
          <wp:inline distT="0" distB="0" distL="0" distR="0" wp14:anchorId="351D67E3" wp14:editId="31343285">
            <wp:extent cx="4800600" cy="312420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B814" w14:textId="1D5524A7" w:rsidR="00CC5FDE" w:rsidRPr="005425EE" w:rsidRDefault="00CC5FDE" w:rsidP="00CC5FDE">
      <w:pPr>
        <w:pStyle w:val="a6"/>
        <w:shd w:val="clear" w:color="auto" w:fill="FFFFFF"/>
      </w:pPr>
    </w:p>
    <w:p w14:paraId="4B3C5641" w14:textId="146F76C1" w:rsidR="00CC5FDE" w:rsidRPr="005425EE" w:rsidRDefault="00CC5FDE" w:rsidP="00CC5FDE">
      <w:pPr>
        <w:pStyle w:val="a6"/>
        <w:shd w:val="clear" w:color="auto" w:fill="FFFFFF"/>
      </w:pPr>
      <w:r w:rsidRPr="005425EE">
        <w:t xml:space="preserve">5.3 </w:t>
      </w:r>
      <w:proofErr w:type="spellStart"/>
      <w:r w:rsidRPr="005425EE">
        <w:t>Создайте</w:t>
      </w:r>
      <w:proofErr w:type="spellEnd"/>
      <w:r w:rsidRPr="005425EE">
        <w:t xml:space="preserve"> скрипит, </w:t>
      </w:r>
      <w:proofErr w:type="spellStart"/>
      <w:r w:rsidRPr="005425EE">
        <w:t>очищающии</w:t>
      </w:r>
      <w:proofErr w:type="spellEnd"/>
      <w:r w:rsidRPr="005425EE">
        <w:t xml:space="preserve">̆ </w:t>
      </w:r>
      <w:proofErr w:type="spellStart"/>
      <w:r w:rsidRPr="005425EE">
        <w:t>новыи</w:t>
      </w:r>
      <w:proofErr w:type="spellEnd"/>
      <w:r w:rsidRPr="005425EE">
        <w:t xml:space="preserve">̆ диск. </w:t>
      </w:r>
    </w:p>
    <w:p w14:paraId="132B9498" w14:textId="5842BC52" w:rsidR="00CC5FDE" w:rsidRPr="005425EE" w:rsidRDefault="00CC5FDE" w:rsidP="00CC5FDE">
      <w:pPr>
        <w:pStyle w:val="a6"/>
        <w:shd w:val="clear" w:color="auto" w:fill="FFFFFF"/>
      </w:pPr>
      <w:r w:rsidRPr="005425EE">
        <w:rPr>
          <w:noProof/>
        </w:rPr>
        <w:drawing>
          <wp:inline distT="0" distB="0" distL="0" distR="0" wp14:anchorId="131E5A14" wp14:editId="568F732F">
            <wp:extent cx="2425700" cy="596900"/>
            <wp:effectExtent l="0" t="0" r="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855C" w14:textId="32C641A6" w:rsidR="00CC5FDE" w:rsidRPr="005425EE" w:rsidRDefault="00CC5FDE" w:rsidP="00CC5FDE">
      <w:pPr>
        <w:pStyle w:val="a6"/>
        <w:shd w:val="clear" w:color="auto" w:fill="FFFFFF"/>
      </w:pPr>
      <w:r w:rsidRPr="005425EE">
        <w:t>Вопросы:</w:t>
      </w:r>
      <w:r w:rsidRPr="005425EE">
        <w:br/>
        <w:t>1) Назначение каждого из журнала событий:</w:t>
      </w:r>
    </w:p>
    <w:p w14:paraId="7AD15C76" w14:textId="3752AC3C" w:rsidR="00CC5FDE" w:rsidRPr="005425EE" w:rsidRDefault="00CC5FDE" w:rsidP="00CC5FDE">
      <w:pPr>
        <w:pStyle w:val="a6"/>
        <w:shd w:val="clear" w:color="auto" w:fill="FFFFFF"/>
      </w:pPr>
      <w:r w:rsidRPr="005425EE">
        <w:t>-</w:t>
      </w:r>
      <w:r w:rsidRPr="005425EE">
        <w:tab/>
      </w:r>
      <w:proofErr w:type="spellStart"/>
      <w:r w:rsidRPr="005425EE">
        <w:rPr>
          <w:lang w:val="en-US"/>
        </w:rPr>
        <w:t>Apllication</w:t>
      </w:r>
      <w:proofErr w:type="spellEnd"/>
      <w:r w:rsidRPr="005425EE">
        <w:t xml:space="preserve"> – содержит события и ошибки приложений</w:t>
      </w:r>
    </w:p>
    <w:p w14:paraId="79A64180" w14:textId="339E0616" w:rsidR="00CC5FDE" w:rsidRPr="005425EE" w:rsidRDefault="00CC5FDE" w:rsidP="00CC5FDE">
      <w:pPr>
        <w:pStyle w:val="a6"/>
        <w:shd w:val="clear" w:color="auto" w:fill="FFFFFF"/>
      </w:pPr>
      <w:r w:rsidRPr="005425EE">
        <w:t>-</w:t>
      </w:r>
      <w:r w:rsidRPr="005425EE">
        <w:tab/>
      </w:r>
      <w:r w:rsidRPr="005425EE">
        <w:rPr>
          <w:lang w:val="en-US"/>
        </w:rPr>
        <w:t>Security</w:t>
      </w:r>
      <w:r w:rsidRPr="005425EE">
        <w:t xml:space="preserve"> – записи, связанные с аудитами</w:t>
      </w:r>
    </w:p>
    <w:p w14:paraId="41BB5C8F" w14:textId="5EA689A1" w:rsidR="00CC5FDE" w:rsidRPr="005425EE" w:rsidRDefault="00CC5FDE" w:rsidP="00CC5FDE">
      <w:pPr>
        <w:pStyle w:val="a6"/>
        <w:shd w:val="clear" w:color="auto" w:fill="FFFFFF"/>
      </w:pPr>
      <w:r w:rsidRPr="005425EE">
        <w:t>-</w:t>
      </w:r>
      <w:r w:rsidRPr="005425EE">
        <w:tab/>
      </w:r>
      <w:r w:rsidRPr="005425EE">
        <w:rPr>
          <w:lang w:val="en-US"/>
        </w:rPr>
        <w:t>System</w:t>
      </w:r>
      <w:r w:rsidRPr="005425EE">
        <w:t xml:space="preserve"> – события ос и сервисов</w:t>
      </w:r>
    </w:p>
    <w:p w14:paraId="35FAC4B9" w14:textId="19F5AF34" w:rsidR="00CC5FDE" w:rsidRPr="005425EE" w:rsidRDefault="00CC5FDE" w:rsidP="00CC5FDE">
      <w:pPr>
        <w:pStyle w:val="a6"/>
        <w:shd w:val="clear" w:color="auto" w:fill="FFFFFF"/>
        <w:rPr>
          <w:lang w:val="en-US"/>
        </w:rPr>
      </w:pPr>
      <w:r w:rsidRPr="005425EE">
        <w:rPr>
          <w:lang w:val="en-US"/>
        </w:rPr>
        <w:t>-</w:t>
      </w:r>
      <w:r w:rsidRPr="005425EE">
        <w:rPr>
          <w:lang w:val="en-US"/>
        </w:rPr>
        <w:tab/>
        <w:t xml:space="preserve">Setup – </w:t>
      </w:r>
      <w:proofErr w:type="spellStart"/>
      <w:r w:rsidRPr="005425EE">
        <w:t>инсталяции</w:t>
      </w:r>
      <w:proofErr w:type="spellEnd"/>
      <w:r w:rsidRPr="005425EE">
        <w:t xml:space="preserve"> обновлений </w:t>
      </w:r>
      <w:r w:rsidRPr="005425EE">
        <w:rPr>
          <w:lang w:val="en-US"/>
        </w:rPr>
        <w:t>windows</w:t>
      </w:r>
    </w:p>
    <w:p w14:paraId="014F2B12" w14:textId="41F06791" w:rsidR="00CC5FDE" w:rsidRPr="005425EE" w:rsidRDefault="00CC5FDE" w:rsidP="00CC5FDE">
      <w:pPr>
        <w:pStyle w:val="a6"/>
        <w:shd w:val="clear" w:color="auto" w:fill="FFFFFF"/>
      </w:pPr>
      <w:r w:rsidRPr="005425EE">
        <w:t xml:space="preserve">2) Перенаправленные события удобны при определении шаблонов элементов управления или использования страниц либо контейнеров </w:t>
      </w:r>
      <w:proofErr w:type="spellStart"/>
      <w:r w:rsidRPr="005425EE">
        <w:t>макетаа</w:t>
      </w:r>
      <w:proofErr w:type="spellEnd"/>
    </w:p>
    <w:p w14:paraId="3EC1FFF7" w14:textId="1EFF5217" w:rsidR="00CC5FDE" w:rsidRPr="005425EE" w:rsidRDefault="00CC5FDE" w:rsidP="00CC5FDE">
      <w:pPr>
        <w:pStyle w:val="a6"/>
        <w:shd w:val="clear" w:color="auto" w:fill="FFFFFF"/>
      </w:pPr>
      <w:r w:rsidRPr="005425EE">
        <w:t xml:space="preserve">3) Путь до журналов событий </w:t>
      </w:r>
      <w:r w:rsidRPr="005425EE">
        <w:rPr>
          <w:lang w:val="en-US"/>
        </w:rPr>
        <w:t>Windows</w:t>
      </w:r>
      <w:r w:rsidRPr="005425EE">
        <w:t>: %</w:t>
      </w:r>
      <w:proofErr w:type="spellStart"/>
      <w:r w:rsidRPr="005425EE">
        <w:rPr>
          <w:lang w:val="en-US"/>
        </w:rPr>
        <w:t>SystemRoot</w:t>
      </w:r>
      <w:proofErr w:type="spellEnd"/>
      <w:r w:rsidRPr="005425EE">
        <w:t>%\</w:t>
      </w:r>
      <w:r w:rsidRPr="005425EE">
        <w:rPr>
          <w:lang w:val="en-US"/>
        </w:rPr>
        <w:t>System</w:t>
      </w:r>
      <w:r w:rsidRPr="005425EE">
        <w:t>32\</w:t>
      </w:r>
      <w:proofErr w:type="spellStart"/>
      <w:r w:rsidRPr="005425EE">
        <w:rPr>
          <w:lang w:val="en-US"/>
        </w:rPr>
        <w:t>Winevt</w:t>
      </w:r>
      <w:proofErr w:type="spellEnd"/>
      <w:r w:rsidRPr="005425EE">
        <w:t>\</w:t>
      </w:r>
      <w:r w:rsidRPr="005425EE">
        <w:rPr>
          <w:lang w:val="en-US"/>
        </w:rPr>
        <w:t>Logs</w:t>
      </w:r>
      <w:r w:rsidRPr="005425EE">
        <w:t>\&lt;раздел&gt;</w:t>
      </w:r>
    </w:p>
    <w:p w14:paraId="74D5C420" w14:textId="0F9888FA" w:rsidR="00A20AE4" w:rsidRPr="005425EE" w:rsidRDefault="00CC5FDE" w:rsidP="00A20AE4">
      <w:pPr>
        <w:pStyle w:val="a6"/>
        <w:shd w:val="clear" w:color="auto" w:fill="FFFFFF"/>
      </w:pPr>
      <w:r w:rsidRPr="005425EE">
        <w:t xml:space="preserve">4) </w:t>
      </w:r>
      <w:r w:rsidR="00A20AE4" w:rsidRPr="005425EE">
        <w:t xml:space="preserve">Как с помощью </w:t>
      </w:r>
      <w:proofErr w:type="spellStart"/>
      <w:r w:rsidR="00A20AE4" w:rsidRPr="005425EE">
        <w:t>графическои</w:t>
      </w:r>
      <w:proofErr w:type="spellEnd"/>
      <w:r w:rsidR="00A20AE4" w:rsidRPr="005425EE">
        <w:t xml:space="preserve">̆ оснастки журнала событий </w:t>
      </w:r>
      <w:r w:rsidR="00A20AE4" w:rsidRPr="00A20AE4">
        <w:t xml:space="preserve">установить по известному VID коду, когда было подключено и </w:t>
      </w:r>
      <w:proofErr w:type="spellStart"/>
      <w:r w:rsidR="00A20AE4" w:rsidRPr="00A20AE4">
        <w:t>астроено</w:t>
      </w:r>
      <w:proofErr w:type="spellEnd"/>
      <w:r w:rsidR="00A20AE4" w:rsidRPr="00A20AE4">
        <w:t xml:space="preserve"> </w:t>
      </w:r>
      <w:proofErr w:type="spellStart"/>
      <w:r w:rsidR="00A20AE4" w:rsidRPr="00A20AE4">
        <w:t>устройство</w:t>
      </w:r>
      <w:proofErr w:type="spellEnd"/>
      <w:r w:rsidR="00A20AE4" w:rsidRPr="00A20AE4">
        <w:t xml:space="preserve">? </w:t>
      </w:r>
      <w:r w:rsidR="00A20AE4" w:rsidRPr="005425EE">
        <w:br/>
        <w:t>Знаем, что существует файл “</w:t>
      </w:r>
      <w:proofErr w:type="spellStart"/>
      <w:r w:rsidR="00A20AE4" w:rsidRPr="005425EE">
        <w:rPr>
          <w:lang w:val="en-US"/>
        </w:rPr>
        <w:t>setupapi</w:t>
      </w:r>
      <w:proofErr w:type="spellEnd"/>
      <w:r w:rsidR="00A20AE4" w:rsidRPr="005425EE">
        <w:t>.</w:t>
      </w:r>
      <w:r w:rsidR="00A20AE4" w:rsidRPr="005425EE">
        <w:rPr>
          <w:lang w:val="en-US"/>
        </w:rPr>
        <w:t>dev</w:t>
      </w:r>
      <w:r w:rsidR="00A20AE4" w:rsidRPr="005425EE">
        <w:t>.</w:t>
      </w:r>
      <w:r w:rsidR="00A20AE4" w:rsidRPr="005425EE">
        <w:rPr>
          <w:lang w:val="en-US"/>
        </w:rPr>
        <w:t>log</w:t>
      </w:r>
      <w:r w:rsidR="00A20AE4" w:rsidRPr="005425EE">
        <w:t xml:space="preserve">” в котором по нужному </w:t>
      </w:r>
      <w:r w:rsidR="00A20AE4" w:rsidRPr="005425EE">
        <w:rPr>
          <w:lang w:val="en-US"/>
        </w:rPr>
        <w:t>vid</w:t>
      </w:r>
      <w:r w:rsidR="00A20AE4" w:rsidRPr="005425EE">
        <w:t xml:space="preserve"> коду можно найти интересующее нас устройство</w:t>
      </w:r>
    </w:p>
    <w:p w14:paraId="70E87204" w14:textId="77777777" w:rsidR="00A20AE4" w:rsidRPr="005425EE" w:rsidRDefault="00A20AE4" w:rsidP="00A20AE4">
      <w:pPr>
        <w:pStyle w:val="a6"/>
        <w:shd w:val="clear" w:color="auto" w:fill="FFFFFF"/>
      </w:pPr>
      <w:r w:rsidRPr="005425EE">
        <w:t xml:space="preserve">5) </w:t>
      </w:r>
      <w:r w:rsidRPr="005425EE">
        <w:t xml:space="preserve">Почему были выбраны конкретные счетчики в Части 4 п.1? </w:t>
      </w:r>
    </w:p>
    <w:p w14:paraId="206AF100" w14:textId="77777777" w:rsidR="00A20AE4" w:rsidRPr="00A20AE4" w:rsidRDefault="00A20AE4" w:rsidP="00A20A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A20AE4">
        <w:rPr>
          <w:rFonts w:ascii="Times New Roman" w:eastAsia="Times New Roman" w:hAnsi="Times New Roman" w:cs="Times New Roman"/>
          <w:sz w:val="24"/>
          <w:szCs w:val="24"/>
          <w:lang w:val="ru-RU"/>
        </w:rPr>
        <w:t>Обоснуйте</w:t>
      </w:r>
      <w:proofErr w:type="spellEnd"/>
      <w:r w:rsidRPr="00A20AE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выбор. </w:t>
      </w:r>
    </w:p>
    <w:p w14:paraId="69CB8FD3" w14:textId="723C880C" w:rsidR="00A20AE4" w:rsidRPr="005425EE" w:rsidRDefault="00A20AE4" w:rsidP="00A20AE4">
      <w:pPr>
        <w:pStyle w:val="a6"/>
        <w:shd w:val="clear" w:color="auto" w:fill="FFFFFF"/>
      </w:pPr>
      <w:r w:rsidRPr="005425EE">
        <w:lastRenderedPageBreak/>
        <w:t>Память – свободных элементов записи таблицы, чтобы контролировать используемость памяти в данный момент</w:t>
      </w:r>
      <w:r w:rsidRPr="005425EE">
        <w:br/>
        <w:t>Процессор-загруженность процессора – чтобы контролировать, насколько больше нагрузки стало на процессор</w:t>
      </w:r>
    </w:p>
    <w:p w14:paraId="173C292D" w14:textId="79AF0665" w:rsidR="00A20AE4" w:rsidRPr="005425EE" w:rsidRDefault="00A20AE4" w:rsidP="00A20AE4">
      <w:pPr>
        <w:pStyle w:val="a6"/>
        <w:shd w:val="clear" w:color="auto" w:fill="FFFFFF"/>
      </w:pPr>
      <w:r w:rsidRPr="005425EE">
        <w:t>Сетевой интерфейс – получено байт, чтобы контролировать работу с веб ресурсами</w:t>
      </w:r>
    </w:p>
    <w:p w14:paraId="4A954CEC" w14:textId="0A8E7F91" w:rsidR="00A20AE4" w:rsidRPr="005425EE" w:rsidRDefault="00A20AE4" w:rsidP="00A20AE4">
      <w:pPr>
        <w:pStyle w:val="a6"/>
        <w:shd w:val="clear" w:color="auto" w:fill="FFFFFF"/>
      </w:pPr>
      <w:r w:rsidRPr="005425EE">
        <w:t>Физический диск – обращение записи, чтобы контролировать работу жестких дисков</w:t>
      </w:r>
    </w:p>
    <w:p w14:paraId="16404980" w14:textId="17C4A866" w:rsidR="00A20AE4" w:rsidRPr="005425EE" w:rsidRDefault="00A20AE4" w:rsidP="00A20AE4">
      <w:pPr>
        <w:pStyle w:val="a6"/>
        <w:shd w:val="clear" w:color="auto" w:fill="FFFFFF"/>
      </w:pPr>
      <w:r w:rsidRPr="005425EE">
        <w:t xml:space="preserve">6) </w:t>
      </w:r>
      <w:r w:rsidRPr="005425EE">
        <w:t xml:space="preserve">Как получить на консоль подробные параметры запланированного задания с помощью утилиты schtasks.exe? </w:t>
      </w:r>
      <w:proofErr w:type="spellStart"/>
      <w:r w:rsidRPr="005425EE">
        <w:t>Проиллюстрируйте</w:t>
      </w:r>
      <w:proofErr w:type="spellEnd"/>
      <w:r w:rsidRPr="005425EE">
        <w:t xml:space="preserve"> ответ на примере задания из части 5. </w:t>
      </w:r>
    </w:p>
    <w:p w14:paraId="6E7D0F3E" w14:textId="59F4E250" w:rsidR="00A20AE4" w:rsidRPr="005425EE" w:rsidRDefault="00A20AE4" w:rsidP="00A20AE4">
      <w:pPr>
        <w:pStyle w:val="a6"/>
        <w:shd w:val="clear" w:color="auto" w:fill="FFFFFF"/>
      </w:pPr>
      <w:r w:rsidRPr="005425EE">
        <w:t xml:space="preserve">В утилите </w:t>
      </w:r>
      <w:proofErr w:type="spellStart"/>
      <w:r w:rsidRPr="005425EE">
        <w:rPr>
          <w:lang w:val="en-US"/>
        </w:rPr>
        <w:t>schtasks</w:t>
      </w:r>
      <w:proofErr w:type="spellEnd"/>
      <w:r w:rsidRPr="005425EE">
        <w:t>.</w:t>
      </w:r>
      <w:r w:rsidRPr="005425EE">
        <w:rPr>
          <w:lang w:val="en-US"/>
        </w:rPr>
        <w:t>exe</w:t>
      </w:r>
      <w:r w:rsidRPr="005425EE">
        <w:t xml:space="preserve"> есть флаг /</w:t>
      </w:r>
      <w:r w:rsidRPr="005425EE">
        <w:rPr>
          <w:lang w:val="en-US"/>
        </w:rPr>
        <w:t>Query</w:t>
      </w:r>
      <w:r w:rsidRPr="005425EE">
        <w:t>, который как раз может задать запрос на получение информации о конкретном плане.</w:t>
      </w:r>
    </w:p>
    <w:p w14:paraId="38ECE9D9" w14:textId="245EF489" w:rsidR="00A20AE4" w:rsidRPr="005425EE" w:rsidRDefault="00A20AE4" w:rsidP="00A20AE4">
      <w:pPr>
        <w:pStyle w:val="a6"/>
        <w:shd w:val="clear" w:color="auto" w:fill="FFFFFF"/>
      </w:pPr>
      <w:r w:rsidRPr="005425EE">
        <w:t xml:space="preserve">7)  </w:t>
      </w:r>
      <w:r w:rsidRPr="005425EE">
        <w:t xml:space="preserve">Опишите ваши выводы по пункту 5. Части 5. </w:t>
      </w:r>
    </w:p>
    <w:p w14:paraId="69D7E097" w14:textId="40B36DD1" w:rsidR="00A20AE4" w:rsidRPr="005425EE" w:rsidRDefault="00A20AE4" w:rsidP="00A20AE4">
      <w:pPr>
        <w:pStyle w:val="a6"/>
        <w:shd w:val="clear" w:color="auto" w:fill="FFFFFF"/>
      </w:pPr>
      <w:r w:rsidRPr="005425EE">
        <w:t xml:space="preserve">Оповещения у системного монитора срабатывают не всегда, так как </w:t>
      </w:r>
      <w:r w:rsidR="00374C64" w:rsidRPr="005425EE">
        <w:t xml:space="preserve">опрос работает лишь каждые </w:t>
      </w:r>
      <w:r w:rsidR="00374C64" w:rsidRPr="005425EE">
        <w:rPr>
          <w:lang w:val="en-US"/>
        </w:rPr>
        <w:t>n</w:t>
      </w:r>
      <w:r w:rsidR="00374C64" w:rsidRPr="005425EE">
        <w:t xml:space="preserve"> </w:t>
      </w:r>
      <w:proofErr w:type="gramStart"/>
      <w:r w:rsidR="00374C64" w:rsidRPr="005425EE">
        <w:t>секунд(</w:t>
      </w:r>
      <w:proofErr w:type="gramEnd"/>
      <w:r w:rsidR="00374C64" w:rsidRPr="005425EE">
        <w:t>в нашем случае 5), поэтому и нет гарантий срабатывания.</w:t>
      </w:r>
    </w:p>
    <w:p w14:paraId="229AEB49" w14:textId="73D3EE04" w:rsidR="00A20AE4" w:rsidRPr="005425EE" w:rsidRDefault="00A20AE4" w:rsidP="00A20AE4">
      <w:pPr>
        <w:pStyle w:val="a6"/>
        <w:shd w:val="clear" w:color="auto" w:fill="FFFFFF"/>
      </w:pPr>
    </w:p>
    <w:p w14:paraId="17C08252" w14:textId="3B506F25" w:rsidR="00A20AE4" w:rsidRPr="00A20AE4" w:rsidRDefault="00A20AE4" w:rsidP="00A20AE4">
      <w:pPr>
        <w:pStyle w:val="a6"/>
        <w:shd w:val="clear" w:color="auto" w:fill="FFFFFF"/>
      </w:pPr>
    </w:p>
    <w:p w14:paraId="12A0D028" w14:textId="47D201B3" w:rsidR="00CC5FDE" w:rsidRPr="005425EE" w:rsidRDefault="00CC5FDE" w:rsidP="00CC5FDE">
      <w:pPr>
        <w:pStyle w:val="a6"/>
        <w:shd w:val="clear" w:color="auto" w:fill="FFFFFF"/>
      </w:pPr>
    </w:p>
    <w:p w14:paraId="666BCA78" w14:textId="64C5D454" w:rsidR="00CC5FDE" w:rsidRPr="005425EE" w:rsidRDefault="00CC5FDE" w:rsidP="00CC5FDE">
      <w:pPr>
        <w:pStyle w:val="a6"/>
        <w:shd w:val="clear" w:color="auto" w:fill="FFFFFF"/>
      </w:pPr>
    </w:p>
    <w:p w14:paraId="12B98F68" w14:textId="4440B68A" w:rsidR="00CC5FDE" w:rsidRPr="005425EE" w:rsidRDefault="00CC5FDE" w:rsidP="00CC5FDE">
      <w:pPr>
        <w:pStyle w:val="a6"/>
        <w:shd w:val="clear" w:color="auto" w:fill="FFFFFF"/>
      </w:pPr>
    </w:p>
    <w:p w14:paraId="2D1173D3" w14:textId="49F06A4E" w:rsidR="00CC5FDE" w:rsidRPr="009D4934" w:rsidRDefault="00CC5FDE" w:rsidP="009D493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79E3072" w14:textId="064BF315" w:rsidR="009D4934" w:rsidRPr="005425EE" w:rsidRDefault="009D4934" w:rsidP="0005300E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D4934" w:rsidRPr="0054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4A96"/>
    <w:multiLevelType w:val="multilevel"/>
    <w:tmpl w:val="2AB8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7221D7"/>
    <w:multiLevelType w:val="multilevel"/>
    <w:tmpl w:val="E106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53047F"/>
    <w:multiLevelType w:val="multilevel"/>
    <w:tmpl w:val="7B2A761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214AD"/>
    <w:multiLevelType w:val="multilevel"/>
    <w:tmpl w:val="E9E6A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549DB"/>
    <w:multiLevelType w:val="multilevel"/>
    <w:tmpl w:val="1848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A7860"/>
    <w:multiLevelType w:val="multilevel"/>
    <w:tmpl w:val="9D40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617C6"/>
    <w:multiLevelType w:val="multilevel"/>
    <w:tmpl w:val="5BB6C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CF1658"/>
    <w:multiLevelType w:val="multilevel"/>
    <w:tmpl w:val="D73A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B03930"/>
    <w:multiLevelType w:val="hybridMultilevel"/>
    <w:tmpl w:val="3AE61636"/>
    <w:lvl w:ilvl="0" w:tplc="78AAB12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16E4B1B"/>
    <w:multiLevelType w:val="multilevel"/>
    <w:tmpl w:val="FD98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AF70CF"/>
    <w:multiLevelType w:val="multilevel"/>
    <w:tmpl w:val="FA729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BD6B26"/>
    <w:multiLevelType w:val="multilevel"/>
    <w:tmpl w:val="9C920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218A5"/>
    <w:multiLevelType w:val="multilevel"/>
    <w:tmpl w:val="5580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67723"/>
    <w:multiLevelType w:val="hybridMultilevel"/>
    <w:tmpl w:val="8C562E1C"/>
    <w:lvl w:ilvl="0" w:tplc="78AAB1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F4EF3"/>
    <w:multiLevelType w:val="hybridMultilevel"/>
    <w:tmpl w:val="148E097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5E7711C"/>
    <w:multiLevelType w:val="multilevel"/>
    <w:tmpl w:val="15C6AB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8A3EE3"/>
    <w:multiLevelType w:val="multilevel"/>
    <w:tmpl w:val="9D9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D8192E"/>
    <w:multiLevelType w:val="hybridMultilevel"/>
    <w:tmpl w:val="74A2C790"/>
    <w:lvl w:ilvl="0" w:tplc="3AF6805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8" w15:restartNumberingAfterBreak="0">
    <w:nsid w:val="7EC10D78"/>
    <w:multiLevelType w:val="multilevel"/>
    <w:tmpl w:val="AA48FE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4"/>
  </w:num>
  <w:num w:numId="3">
    <w:abstractNumId w:val="8"/>
  </w:num>
  <w:num w:numId="4">
    <w:abstractNumId w:val="17"/>
  </w:num>
  <w:num w:numId="5">
    <w:abstractNumId w:val="9"/>
  </w:num>
  <w:num w:numId="6">
    <w:abstractNumId w:val="10"/>
  </w:num>
  <w:num w:numId="7">
    <w:abstractNumId w:val="3"/>
  </w:num>
  <w:num w:numId="8">
    <w:abstractNumId w:val="1"/>
  </w:num>
  <w:num w:numId="9">
    <w:abstractNumId w:val="6"/>
  </w:num>
  <w:num w:numId="10">
    <w:abstractNumId w:val="11"/>
  </w:num>
  <w:num w:numId="11">
    <w:abstractNumId w:val="5"/>
  </w:num>
  <w:num w:numId="12">
    <w:abstractNumId w:val="18"/>
  </w:num>
  <w:num w:numId="13">
    <w:abstractNumId w:val="16"/>
  </w:num>
  <w:num w:numId="14">
    <w:abstractNumId w:val="7"/>
  </w:num>
  <w:num w:numId="15">
    <w:abstractNumId w:val="4"/>
  </w:num>
  <w:num w:numId="16">
    <w:abstractNumId w:val="0"/>
  </w:num>
  <w:num w:numId="17">
    <w:abstractNumId w:val="12"/>
  </w:num>
  <w:num w:numId="18">
    <w:abstractNumId w:val="2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98"/>
    <w:rsid w:val="0005300E"/>
    <w:rsid w:val="00072F88"/>
    <w:rsid w:val="000A3298"/>
    <w:rsid w:val="0011012A"/>
    <w:rsid w:val="00155F13"/>
    <w:rsid w:val="0036066E"/>
    <w:rsid w:val="00374C64"/>
    <w:rsid w:val="004A627C"/>
    <w:rsid w:val="005425EE"/>
    <w:rsid w:val="005A0F0C"/>
    <w:rsid w:val="006C3E7F"/>
    <w:rsid w:val="007B7677"/>
    <w:rsid w:val="008039EF"/>
    <w:rsid w:val="008B1D9A"/>
    <w:rsid w:val="00921B33"/>
    <w:rsid w:val="009268A6"/>
    <w:rsid w:val="009D4934"/>
    <w:rsid w:val="00A20AE4"/>
    <w:rsid w:val="00B77013"/>
    <w:rsid w:val="00B83CEE"/>
    <w:rsid w:val="00C71812"/>
    <w:rsid w:val="00CB1D2B"/>
    <w:rsid w:val="00CC5FDE"/>
    <w:rsid w:val="00D84F64"/>
    <w:rsid w:val="00F4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0B29"/>
  <w15:chartTrackingRefBased/>
  <w15:docId w15:val="{A3BFC297-2C99-7646-930A-E902F61C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CE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0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7701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701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9D4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53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3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6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38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7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4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9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2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89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5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6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8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84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80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2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5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4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1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1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3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issaripov/Library/Group%20Containers/UBF8T346G9.Office/User%20Content.localized/Templates.localized/&#1048;&#1058;&#1052;&#105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ИТМО.dotx</Template>
  <TotalTime>27</TotalTime>
  <Pages>10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Сарипов Денис Рустамович</cp:lastModifiedBy>
  <cp:revision>4</cp:revision>
  <dcterms:created xsi:type="dcterms:W3CDTF">2021-04-12T13:36:00Z</dcterms:created>
  <dcterms:modified xsi:type="dcterms:W3CDTF">2021-04-27T02:15:00Z</dcterms:modified>
</cp:coreProperties>
</file>