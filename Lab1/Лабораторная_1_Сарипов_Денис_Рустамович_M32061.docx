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6E397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315DD50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8D82E83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87D395E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0ECCEC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D86AA8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805851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50C8F87C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№1</w:t>
      </w:r>
    </w:p>
    <w:p w14:paraId="48F19DD0" w14:textId="0AE56E26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D23ADB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инструментальные средства управления</w:t>
      </w:r>
      <w:r w:rsidR="00D23ADB" w:rsidRPr="00D23A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3ADB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D23ADB" w:rsidRPr="00D23A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23ADB">
        <w:rPr>
          <w:rFonts w:ascii="Times New Roman" w:eastAsia="Times New Roman" w:hAnsi="Times New Roman" w:cs="Times New Roman"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78401C8F" w14:textId="723A5661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D23A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в ОС </w:t>
      </w:r>
      <w:r w:rsidR="00D23A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D23ADB" w:rsidRPr="00D23ADB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D23AD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949EA6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971428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D11C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0DD0EC6C" w14:textId="77777777" w:rsidR="00B83CEE" w:rsidRPr="00D84F64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230AA3E2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6A3DD4DD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611C123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0CF42326" w14:textId="1D1C9658" w:rsidR="00B83CEE" w:rsidRDefault="00D23ADB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Бреснев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0CF527BF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402940B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9BA4C7" wp14:editId="6E0D1891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632AD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2F808" w14:textId="77777777" w:rsidR="00921B33" w:rsidRDefault="00921B33"/>
    <w:p w14:paraId="35F214F0" w14:textId="77777777" w:rsidR="00B77013" w:rsidRDefault="00B77013"/>
    <w:p w14:paraId="231A0059" w14:textId="77777777" w:rsidR="00B77013" w:rsidRDefault="00B77013"/>
    <w:p w14:paraId="1624108D" w14:textId="0EAC2A93" w:rsidR="009268A6" w:rsidRDefault="009268A6" w:rsidP="0005300E"/>
    <w:p w14:paraId="4CDF0544" w14:textId="196B3B67" w:rsidR="008D567D" w:rsidRDefault="001A0198" w:rsidP="0005300E">
      <w:pPr>
        <w:rPr>
          <w:rFonts w:ascii="Calibri" w:eastAsia="Times New Roman" w:hAnsi="Calibri" w:cs="Calibri"/>
          <w:sz w:val="20"/>
          <w:szCs w:val="20"/>
          <w:lang w:val="ru-RU"/>
        </w:rPr>
      </w:pPr>
      <w:r>
        <w:rPr>
          <w:rFonts w:ascii="Calibri" w:eastAsia="Times New Roman" w:hAnsi="Calibri" w:cs="Calibri"/>
          <w:sz w:val="20"/>
          <w:szCs w:val="20"/>
          <w:lang w:val="ru-RU"/>
        </w:rPr>
        <w:lastRenderedPageBreak/>
        <w:t>Созданная мною консоль:</w:t>
      </w:r>
    </w:p>
    <w:p w14:paraId="0457555B" w14:textId="77777777" w:rsidR="001A0198" w:rsidRPr="001A0198" w:rsidRDefault="001A0198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1C2194" w14:textId="41D2A740" w:rsidR="008D567D" w:rsidRDefault="001A0198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A019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58B787" wp14:editId="06D58B59">
            <wp:extent cx="5940425" cy="3275330"/>
            <wp:effectExtent l="0" t="0" r="3175" b="127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0B01" w14:textId="4C6374C3" w:rsidR="001A0198" w:rsidRDefault="002058EE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Пользователи:</w:t>
      </w:r>
    </w:p>
    <w:p w14:paraId="1E834059" w14:textId="487592B0" w:rsidR="002058EE" w:rsidRDefault="002058EE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8E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B99542" wp14:editId="0DCB39D0">
            <wp:extent cx="5940425" cy="136461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57A1" w14:textId="18F92CF4" w:rsidR="002058EE" w:rsidRDefault="002058EE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группы:</w:t>
      </w:r>
    </w:p>
    <w:p w14:paraId="6CB6A26E" w14:textId="2A3E4DD4" w:rsid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8E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BEA461" wp14:editId="31F011DA">
            <wp:extent cx="4991100" cy="49530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98E8" w14:textId="33A2C864" w:rsidR="002058EE" w:rsidRP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Сохранение консоли:</w:t>
      </w:r>
    </w:p>
    <w:p w14:paraId="5C20AC4B" w14:textId="06EE76AE" w:rsidR="002058EE" w:rsidRDefault="002058EE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058E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512799" wp14:editId="55E3C13B">
            <wp:extent cx="5940425" cy="4545330"/>
            <wp:effectExtent l="0" t="0" r="3175" b="127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963B" w14:textId="4734601B" w:rsid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3B1A84" w14:textId="5EDE74C6" w:rsidR="002058EE" w:rsidRP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425BE9" w14:textId="1A46A2E1" w:rsid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8E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81EC1E2" wp14:editId="678A7EEE">
            <wp:extent cx="5257800" cy="5969000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59E5" w14:textId="60CF279F" w:rsidR="002058EE" w:rsidRPr="002058EE" w:rsidRDefault="002058EE" w:rsidP="0005300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proofErr w:type="spellEnd"/>
      <w:r w:rsidRPr="002058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запуске от имени Администратора:</w:t>
      </w:r>
    </w:p>
    <w:p w14:paraId="3833A53F" w14:textId="77777777" w:rsidR="002058EE" w:rsidRPr="002058EE" w:rsidRDefault="002058EE" w:rsidP="0005300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F4D638" w14:textId="062FEA10" w:rsid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8E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2AB6C3" wp14:editId="64779784">
            <wp:extent cx="5308600" cy="59563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1F7B" w14:textId="14B15FCF" w:rsid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58E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73FFF52" wp14:editId="40F1BB75">
            <wp:extent cx="5168900" cy="57912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35AE" w14:textId="77777777" w:rsidR="002058EE" w:rsidRPr="002058EE" w:rsidRDefault="002058EE" w:rsidP="000530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058EE" w:rsidRPr="00205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D8B0ED6"/>
    <w:multiLevelType w:val="multilevel"/>
    <w:tmpl w:val="C51C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C2"/>
    <w:rsid w:val="0005300E"/>
    <w:rsid w:val="00072F88"/>
    <w:rsid w:val="000A5CC2"/>
    <w:rsid w:val="0011012A"/>
    <w:rsid w:val="00130E72"/>
    <w:rsid w:val="00155F13"/>
    <w:rsid w:val="001A0198"/>
    <w:rsid w:val="002058EE"/>
    <w:rsid w:val="0036066E"/>
    <w:rsid w:val="0038617D"/>
    <w:rsid w:val="004A627C"/>
    <w:rsid w:val="005A0F0C"/>
    <w:rsid w:val="006C3E7F"/>
    <w:rsid w:val="007B7677"/>
    <w:rsid w:val="008039EF"/>
    <w:rsid w:val="008B1D9A"/>
    <w:rsid w:val="008D567D"/>
    <w:rsid w:val="00921B33"/>
    <w:rsid w:val="009268A6"/>
    <w:rsid w:val="00B77013"/>
    <w:rsid w:val="00B83CEE"/>
    <w:rsid w:val="00CB1D2B"/>
    <w:rsid w:val="00D23ADB"/>
    <w:rsid w:val="00D84F64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A6D7"/>
  <w15:chartTrackingRefBased/>
  <w15:docId w15:val="{5EBDB10C-ECBA-6F47-ACA8-245EEE8C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D5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8</TotalTime>
  <Pages>7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3</cp:revision>
  <dcterms:created xsi:type="dcterms:W3CDTF">2021-04-12T13:29:00Z</dcterms:created>
  <dcterms:modified xsi:type="dcterms:W3CDTF">2021-04-12T21:31:00Z</dcterms:modified>
</cp:coreProperties>
</file>