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AE9B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5A5C48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293062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60EC41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542F6A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BB904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E5C18B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13ECB57" w14:textId="2B9A7552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310B73EA" w14:textId="55FFA009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>Развёртывание в среде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 w:rsidR="00F05F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сетевых инфраструктурных сервисов на примере </w:t>
      </w:r>
      <w:r w:rsidR="00F05F57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F6AB166" w14:textId="4EB83044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F05F57" w:rsidRPr="00F05F5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F05F5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B246447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7E9E9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455B9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BD8C3A6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15D6658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5D021561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33FB178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2C3A350" w14:textId="2C1A5A29" w:rsidR="00B83CEE" w:rsidRPr="00F05F57" w:rsidRDefault="00F05F57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5D1026" w14:textId="77777777" w:rsidR="00B83CEE" w:rsidRPr="00F05F57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4164B6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7D58C8" wp14:editId="12C3FC7A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16AF7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15F32" w14:textId="77777777" w:rsidR="00921B33" w:rsidRDefault="00921B33"/>
    <w:p w14:paraId="421DD65C" w14:textId="77777777" w:rsidR="00B77013" w:rsidRDefault="00B77013"/>
    <w:p w14:paraId="0DB54F0F" w14:textId="77777777" w:rsidR="00B77013" w:rsidRDefault="00B77013"/>
    <w:p w14:paraId="7FA6986F" w14:textId="77777777" w:rsidR="00B77013" w:rsidRDefault="00B77013"/>
    <w:p w14:paraId="3532DE0D" w14:textId="38110B24" w:rsidR="009268A6" w:rsidRPr="00470542" w:rsidRDefault="009268A6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Режимы эмуляции сети в </w:t>
      </w:r>
      <w:r w:rsidR="00470542" w:rsidRPr="00470542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="00470542" w:rsidRPr="0047054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1ED8BD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NAT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этот способ используется по умолчанию. Для каждой машины создается отдельная внутренняя локальная сеть, в которой машина получает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10.10.0.1. Машина может связаться с интернетом, используя технологию NAT, и вы можете обратиться к машине, используя проброс портов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>, но если у вас будет две виртуальные машины, то вы уже не сможете между ними так взаимодействовать. И если из основной системы к гостевой можно обратиться, то к основной ни гостевой уже никак не получится;</w:t>
      </w:r>
    </w:p>
    <w:p w14:paraId="366D9092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Виртуальный адаптер хоста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создается виртуальный сетевой адаптер, к которому можно подключить несколько виртуальных машин, тем самым объединив их в локальную сеть. Доступа к интернету нет, но зато машины находятся в одной сети и каждая имеет свой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адрес, теперь они могут взаимодействовать между собой. Основная система тоже доступна по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192.168.56.1. Машины доступны не только между собой, но и из основной системы;</w:t>
      </w:r>
    </w:p>
    <w:p w14:paraId="244FF693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Сетевой мост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при таком подключении виртуальная машина становится полноценным членом локальной сети, к которой подключена основная система. Машина использует сетевой интерфейс чтобы получить адрес у роутера и становится доступна для других устройств, как и основной компьютер по своему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ip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адресу.</w:t>
      </w:r>
    </w:p>
    <w:p w14:paraId="2AB32E76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Внутренняя сеть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> - почти то же самое, что и виртуальный адаптер хоста, только без возможности доступа к виртуальной сети из основной системы, доступа к интернету нет.</w:t>
      </w:r>
    </w:p>
    <w:p w14:paraId="370A1C2A" w14:textId="77777777" w:rsidR="00470542" w:rsidRPr="00470542" w:rsidRDefault="00470542" w:rsidP="00470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705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Универсальный драйвер</w:t>
      </w:r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 - позволяет использовать драйвер из расширений </w:t>
      </w:r>
      <w:proofErr w:type="spellStart"/>
      <w:r w:rsidRPr="00470542">
        <w:rPr>
          <w:rFonts w:ascii="Times New Roman" w:hAnsi="Times New Roman" w:cs="Times New Roman"/>
          <w:sz w:val="24"/>
          <w:szCs w:val="24"/>
          <w:lang w:val="ru-RU"/>
        </w:rPr>
        <w:t>VirtualBox</w:t>
      </w:r>
      <w:proofErr w:type="spellEnd"/>
      <w:r w:rsidRPr="00470542">
        <w:rPr>
          <w:rFonts w:ascii="Times New Roman" w:hAnsi="Times New Roman" w:cs="Times New Roman"/>
          <w:sz w:val="24"/>
          <w:szCs w:val="24"/>
          <w:lang w:val="ru-RU"/>
        </w:rPr>
        <w:t xml:space="preserve"> для связи между машинами, расположенными на разных физических хостах.</w:t>
      </w:r>
    </w:p>
    <w:p w14:paraId="00E53E39" w14:textId="4AF1C432" w:rsidR="00470542" w:rsidRDefault="00470542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08E07" w14:textId="19D5CD4A" w:rsidR="00470542" w:rsidRDefault="006F5CB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лабораторной выберем тип подключения – </w:t>
      </w:r>
      <w:r w:rsidRPr="006F5CB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>Сетевой мост</w:t>
      </w:r>
      <w:r w:rsidR="005C2E69" w:rsidRPr="006F5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CB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 как у нас две машины в сети, и 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подключение к интернет</w:t>
      </w:r>
      <w:r w:rsidR="005C2E6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4B07C67" w14:textId="77777777" w:rsidR="006F5CB1" w:rsidRPr="006F5CB1" w:rsidRDefault="006F5CB1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F5CB1" w:rsidRPr="006F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E85"/>
    <w:multiLevelType w:val="multilevel"/>
    <w:tmpl w:val="6406B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3264"/>
    <w:multiLevelType w:val="hybridMultilevel"/>
    <w:tmpl w:val="B066B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5A69"/>
    <w:multiLevelType w:val="hybridMultilevel"/>
    <w:tmpl w:val="4A40D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57"/>
    <w:rsid w:val="0005300E"/>
    <w:rsid w:val="00072F88"/>
    <w:rsid w:val="0011012A"/>
    <w:rsid w:val="00155F13"/>
    <w:rsid w:val="0036066E"/>
    <w:rsid w:val="00470542"/>
    <w:rsid w:val="004A627C"/>
    <w:rsid w:val="005A0F0C"/>
    <w:rsid w:val="005C2E69"/>
    <w:rsid w:val="006C3E7F"/>
    <w:rsid w:val="006F5CB1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05F57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F266"/>
  <w15:chartTrackingRefBased/>
  <w15:docId w15:val="{3EAAD8F7-0DA2-D245-BED6-32A24E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70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10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3</cp:revision>
  <dcterms:created xsi:type="dcterms:W3CDTF">2021-04-12T13:32:00Z</dcterms:created>
  <dcterms:modified xsi:type="dcterms:W3CDTF">2021-04-26T13:32:00Z</dcterms:modified>
</cp:coreProperties>
</file>